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67A005" w14:textId="77777777" w:rsidR="006F54B9" w:rsidRDefault="00E07642">
      <w:pPr>
        <w:pStyle w:val="Ttulo"/>
      </w:pPr>
      <w:r>
        <w:t xml:space="preserve">EDEM </w:t>
      </w:r>
      <w:r w:rsidR="000A218C">
        <w:t>WORKGROUP</w:t>
      </w:r>
      <w:r w:rsidR="00104C08">
        <w:br/>
      </w:r>
      <w:r w:rsidR="000A218C">
        <w:t>STATISTICS WITH PYTHON</w:t>
      </w:r>
    </w:p>
    <w:sdt>
      <w:sdtPr>
        <w:id w:val="216403978"/>
        <w:placeholder>
          <w:docPart w:val="B6FD279CC3A24B70B44D67ED76F77337"/>
        </w:placeholder>
        <w:showingPlcHdr/>
        <w:date>
          <w:dateFormat w:val="dd/MM/yyyy"/>
          <w:lid w:val="es-ES"/>
          <w:storeMappedDataAs w:val="dateTime"/>
          <w:calendar w:val="gregorian"/>
        </w:date>
      </w:sdtPr>
      <w:sdtEndPr/>
      <w:sdtContent>
        <w:p w14:paraId="3072DF46" w14:textId="77777777" w:rsidR="006F54B9" w:rsidRDefault="00104C08">
          <w:pPr>
            <w:pStyle w:val="Subttulo"/>
          </w:pPr>
          <w:r>
            <w:t>[Seleccionar fecha]</w:t>
          </w:r>
        </w:p>
      </w:sdtContent>
    </w:sdt>
    <w:p w14:paraId="41EC3E3F" w14:textId="77777777" w:rsidR="000A218C" w:rsidRDefault="000A218C">
      <w:pPr>
        <w:pStyle w:val="Ttulo1"/>
      </w:pPr>
    </w:p>
    <w:p w14:paraId="1F1CCB1C" w14:textId="77777777" w:rsidR="000A218C" w:rsidRDefault="000A218C">
      <w:pPr>
        <w:pStyle w:val="Ttulo1"/>
      </w:pPr>
    </w:p>
    <w:p w14:paraId="2EA8AAF1" w14:textId="77777777" w:rsidR="000A218C" w:rsidRDefault="000A218C" w:rsidP="000A218C">
      <w:pPr>
        <w:pStyle w:val="Ttulo1"/>
        <w:jc w:val="center"/>
      </w:pPr>
      <w:r>
        <w:t>ANALYSIS DATA REPORT – SHORT INTERPRETATION</w:t>
      </w:r>
    </w:p>
    <w:p w14:paraId="17B2BB1E" w14:textId="77777777" w:rsidR="006F54B9" w:rsidRDefault="000A218C">
      <w:pPr>
        <w:pStyle w:val="Ttulo1"/>
      </w:pPr>
      <w:r>
        <w:t xml:space="preserve">                                              </w:t>
      </w:r>
    </w:p>
    <w:p w14:paraId="3EC12007" w14:textId="77777777" w:rsidR="000A218C" w:rsidRDefault="000A218C" w:rsidP="000A218C"/>
    <w:p w14:paraId="11F673E1" w14:textId="77777777" w:rsidR="000A218C" w:rsidRDefault="00E07642" w:rsidP="000A218C">
      <w:pPr>
        <w:rPr>
          <w:b/>
        </w:rPr>
      </w:pPr>
      <w:r>
        <w:rPr>
          <w:b/>
        </w:rPr>
        <w:t xml:space="preserve">                    </w:t>
      </w:r>
      <w:r w:rsidR="000A218C">
        <w:drawing>
          <wp:inline distT="0" distB="0" distL="0" distR="0" wp14:anchorId="3F6CA707" wp14:editId="46508DB6">
            <wp:extent cx="1390880" cy="762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DE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853" cy="771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</w:t>
      </w:r>
      <w:r w:rsidR="000A218C">
        <w:drawing>
          <wp:inline distT="0" distB="0" distL="0" distR="0" wp14:anchorId="69AEC0DA" wp14:editId="7029481B">
            <wp:extent cx="803671" cy="800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YTH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8022" cy="824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                           </w:t>
      </w:r>
      <w:r w:rsidR="000A218C">
        <w:drawing>
          <wp:inline distT="0" distB="0" distL="0" distR="0" wp14:anchorId="7A778536" wp14:editId="563E6885">
            <wp:extent cx="762000" cy="762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YDER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82F38" w14:textId="77777777" w:rsidR="000A218C" w:rsidRDefault="000A218C" w:rsidP="000A218C">
      <w:pPr>
        <w:rPr>
          <w:b/>
        </w:rPr>
      </w:pPr>
    </w:p>
    <w:p w14:paraId="38C83ED3" w14:textId="77777777" w:rsidR="000A218C" w:rsidRDefault="000A218C" w:rsidP="000A218C">
      <w:pPr>
        <w:rPr>
          <w:b/>
        </w:rPr>
      </w:pPr>
    </w:p>
    <w:p w14:paraId="751F096E" w14:textId="77777777" w:rsidR="000A218C" w:rsidRDefault="000A218C" w:rsidP="000A218C">
      <w:pPr>
        <w:rPr>
          <w:b/>
        </w:rPr>
      </w:pPr>
    </w:p>
    <w:p w14:paraId="42B9A690" w14:textId="77777777" w:rsidR="000A218C" w:rsidRDefault="000A218C" w:rsidP="000A218C">
      <w:pPr>
        <w:rPr>
          <w:b/>
        </w:rPr>
      </w:pPr>
    </w:p>
    <w:p w14:paraId="6737C7D7" w14:textId="77777777" w:rsidR="000A218C" w:rsidRDefault="000A218C" w:rsidP="000A218C">
      <w:pPr>
        <w:rPr>
          <w:b/>
        </w:rPr>
      </w:pPr>
    </w:p>
    <w:p w14:paraId="61FA61AA" w14:textId="77777777" w:rsidR="000A218C" w:rsidRDefault="000A218C" w:rsidP="000A218C">
      <w:pPr>
        <w:rPr>
          <w:b/>
        </w:rPr>
      </w:pPr>
    </w:p>
    <w:p w14:paraId="5D819970" w14:textId="77777777" w:rsidR="000A218C" w:rsidRDefault="000A218C" w:rsidP="000A218C">
      <w:pPr>
        <w:rPr>
          <w:b/>
        </w:rPr>
      </w:pPr>
    </w:p>
    <w:p w14:paraId="4FE83FFE" w14:textId="77777777" w:rsidR="000A218C" w:rsidRDefault="00097BDA" w:rsidP="000A218C">
      <w:pPr>
        <w:rPr>
          <w:b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00B5ED" wp14:editId="354FF055">
                <wp:simplePos x="0" y="0"/>
                <wp:positionH relativeFrom="column">
                  <wp:posOffset>4552950</wp:posOffset>
                </wp:positionH>
                <wp:positionV relativeFrom="paragraph">
                  <wp:posOffset>161290</wp:posOffset>
                </wp:positionV>
                <wp:extent cx="1533525" cy="1704975"/>
                <wp:effectExtent l="0" t="0" r="28575" b="28575"/>
                <wp:wrapNone/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7049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44DE69" id="Rectángulo: esquinas redondeadas 4" o:spid="_x0000_s1026" style="position:absolute;margin-left:358.5pt;margin-top:12.7pt;width:120.75pt;height:13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" filled="f" strokecolor="#1f4d78 [1604]" strokeweight="1pt">
                <v:stroke joinstyle="miter"/>
              </v:roundrect>
            </w:pict>
          </mc:Fallback>
        </mc:AlternateContent>
      </w:r>
    </w:p>
    <w:p w14:paraId="1BEBD91A" w14:textId="77777777" w:rsidR="000A218C" w:rsidRPr="000A218C" w:rsidRDefault="000A218C" w:rsidP="000A218C">
      <w:pPr>
        <w:jc w:val="right"/>
        <w:rPr>
          <w:b/>
        </w:rPr>
      </w:pPr>
      <w:r w:rsidRPr="000A218C">
        <w:rPr>
          <w:b/>
        </w:rPr>
        <w:t>WORK DONE BY:</w:t>
      </w:r>
    </w:p>
    <w:p w14:paraId="41F48E84" w14:textId="77777777" w:rsidR="000A218C" w:rsidRDefault="000A218C" w:rsidP="00097BDA">
      <w:pPr>
        <w:ind w:left="720"/>
        <w:jc w:val="right"/>
      </w:pPr>
      <w:r>
        <w:t>Rocío Jordá</w:t>
      </w:r>
    </w:p>
    <w:p w14:paraId="5E0C3026" w14:textId="5B45032D" w:rsidR="000A218C" w:rsidRDefault="000A218C" w:rsidP="00097BDA">
      <w:pPr>
        <w:ind w:left="720"/>
        <w:jc w:val="right"/>
      </w:pPr>
      <w:r>
        <w:t xml:space="preserve">Ruth </w:t>
      </w:r>
      <w:r w:rsidR="00F81509">
        <w:t>Gamero</w:t>
      </w:r>
    </w:p>
    <w:p w14:paraId="14A0059D" w14:textId="77777777" w:rsidR="000A218C" w:rsidRDefault="000A218C" w:rsidP="00097BDA">
      <w:pPr>
        <w:ind w:left="720"/>
        <w:jc w:val="right"/>
      </w:pPr>
      <w:r>
        <w:t>Ander Fdez.</w:t>
      </w:r>
    </w:p>
    <w:p w14:paraId="5A040969" w14:textId="3B0C04DA" w:rsidR="000A218C" w:rsidRDefault="000A218C" w:rsidP="00097BDA">
      <w:pPr>
        <w:ind w:left="720"/>
        <w:jc w:val="right"/>
      </w:pPr>
      <w:r>
        <w:t xml:space="preserve">David </w:t>
      </w:r>
      <w:r w:rsidR="002373A1">
        <w:t>Ferrer</w:t>
      </w:r>
    </w:p>
    <w:p w14:paraId="67E9F5E1" w14:textId="25BAE940" w:rsidR="000A218C" w:rsidRDefault="000A218C" w:rsidP="00097BDA">
      <w:pPr>
        <w:ind w:left="720"/>
        <w:jc w:val="right"/>
      </w:pPr>
      <w:r>
        <w:t xml:space="preserve">Sergio </w:t>
      </w:r>
      <w:r w:rsidR="00C87BD4">
        <w:t>Lillo</w:t>
      </w:r>
    </w:p>
    <w:p w14:paraId="158AB8CB" w14:textId="77777777" w:rsidR="006F54B9" w:rsidRDefault="00DF680A">
      <w:pPr>
        <w:pStyle w:val="Ttulo2"/>
      </w:pPr>
      <w:r>
        <w:lastRenderedPageBreak/>
        <w:t>FROM_0 INITIAL CLASS</w:t>
      </w:r>
    </w:p>
    <w:sdt>
      <w:sdtPr>
        <w:id w:val="-2113425653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 w14:paraId="285C93DE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05E0077C" w14:textId="77777777" w:rsidR="006F54B9" w:rsidRDefault="00104C08">
                <w:r>
                  <mc:AlternateContent>
                    <mc:Choice Requires="wpg">
                      <w:drawing>
                        <wp:inline distT="0" distB="0" distL="0" distR="0" wp14:anchorId="56C3BF4D" wp14:editId="2E8EBF52">
                          <wp:extent cx="141605" cy="141605"/>
                          <wp:effectExtent l="0" t="0" r="0" b="0"/>
                          <wp:docPr id="19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20" name="Rectángulo 2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21" name="Forma libre 2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3C3949B6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e6BhAgAADUoAAAOAAAAZHJzL2Uyb0RvYy54bWzcWtuOo0YQfY+Uf0A8Rsp6uBtrvavV3hQp&#10;l1V28gEMxjYKBgLMeDZ/k2/Jj+VUd2OXZ13Q2VVeMg9jbA5FnVPV3dUF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DIne6BhAgAADUo&#10;AAAOAAAAAAAAAAAAAAAAAC4CAABkcnMvZTJvRG9jLnhtbFBLAQItABQABgAIAAAAIQAF4gw92QAA&#10;AAMBAAAPAAAAAAAAAAAAAAAAAN4KAABkcnMvZG93bnJldi54bWxQSwUGAAAAAAQABADzAAAA5AsA&#10;AAAA&#10;">
                          <v:rect id="Rectángulo 2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" fillcolor="#5b9bd5 [3204]" stroked="f" strokeweight="0"/>
                          <v:shape id="Forma libre 2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7E8BDB50" w14:textId="77777777"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[Describa cómo surgió este proyecto, quién participa en él y qué objetivo persigue]</w:t>
                </w:r>
              </w:p>
              <w:p w14:paraId="56697FE7" w14:textId="77777777"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Nota: Para sustituir el texto de cualquier sugerencia (como esta) por el suyo, simplemente haga clic en él y empiece a escribir. Si todavía no quiere agregar ningún texto, simplemente haga clic en la sugerencia y presione la barra espaciadora para borrarlo.</w:t>
                </w:r>
              </w:p>
            </w:tc>
          </w:tr>
        </w:tbl>
        <w:p w14:paraId="02A1620D" w14:textId="77777777" w:rsidR="006F54B9" w:rsidRDefault="00DF3A84"/>
      </w:sdtContent>
    </w:sdt>
    <w:p w14:paraId="043B3B42" w14:textId="77777777" w:rsidR="006F54B9" w:rsidRDefault="00DF680A">
      <w:pPr>
        <w:pStyle w:val="Ttulo2"/>
      </w:pPr>
      <w:r>
        <w:t>DESCRIBE HOLIDAY DATA (Numerically &amp; Graphically)</w:t>
      </w:r>
    </w:p>
    <w:sdt>
      <w:sdtPr>
        <w:id w:val="-1466881030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 w14:paraId="2D4BC3A6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6F5CFEBC" w14:textId="77777777" w:rsidR="006F54B9" w:rsidRDefault="00104C08">
                <w:r>
                  <mc:AlternateContent>
                    <mc:Choice Requires="wpg">
                      <w:drawing>
                        <wp:inline distT="0" distB="0" distL="0" distR="0" wp14:anchorId="354E782B" wp14:editId="1E64D91F">
                          <wp:extent cx="141605" cy="141605"/>
                          <wp:effectExtent l="0" t="0" r="0" b="0"/>
                          <wp:docPr id="35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36" name="Rectángulo 36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37" name="Forma libre 37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2182C9F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fRGgggAADUoAAAOAAAAZHJzL2Uyb0RvYy54bWzcWtuOo0YQfY+Uf0A8Rsp6uBtrvavV3hQp&#10;l1V28gEMxjYKBgLMeDZ/k2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">
                          <v:rect id="Rectángulo 36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" fillcolor="#5b9bd5 [3204]" stroked="f" strokeweight="0"/>
                          <v:shape id="Forma libre 37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5DA56620" w14:textId="77777777"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[El alcance del proyecto define los límites de un proyecto. Piense en el alcance como si fuera una caja imaginaria que va a contener todos los elementos o actividades del proyecto. No solo define lo que se hace (lo que entra en la caja), sino que también limita qué no se va a hacer (lo que no cabe en la caja). El alcance siempre responde a preguntas sobre qué se hará, qué no se hará y qué tipo de resultados se obtendrán.]</w:t>
                </w:r>
              </w:p>
            </w:tc>
          </w:tr>
        </w:tbl>
        <w:p w14:paraId="4E9D91F8" w14:textId="77777777" w:rsidR="006F54B9" w:rsidRDefault="00DF3A84"/>
      </w:sdtContent>
    </w:sdt>
    <w:p w14:paraId="0DF5A8B2" w14:textId="77777777" w:rsidR="006F54B9" w:rsidRDefault="00DF680A">
      <w:pPr>
        <w:pStyle w:val="Ttulo2"/>
      </w:pPr>
      <w:r>
        <w:t>PROFESSIONAL HISTOGRAM FOR CUSTOMERS</w:t>
      </w:r>
    </w:p>
    <w:sdt>
      <w:sdtPr>
        <w:id w:val="-510995402"/>
        <w:placeholder>
          <w:docPart w:val="47A1AA31CB9343C5A976B90540DC8C6A"/>
        </w:placeholder>
        <w:temporary/>
        <w:showingPlcHdr/>
        <w15:appearance w15:val="hidden"/>
      </w:sdtPr>
      <w:sdtEndPr>
        <w:rPr>
          <w:noProof w:val="0"/>
          <w:lang w:val="es-ES"/>
        </w:rPr>
      </w:sdtEndPr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 w14:paraId="2C66F1F7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245560B9" w14:textId="77777777" w:rsidR="006F54B9" w:rsidRDefault="00104C08">
                <w:r>
                  <mc:AlternateContent>
                    <mc:Choice Requires="wpg">
                      <w:drawing>
                        <wp:inline distT="0" distB="0" distL="0" distR="0" wp14:anchorId="1DEA4963" wp14:editId="400E2D9C">
                          <wp:extent cx="141605" cy="141605"/>
                          <wp:effectExtent l="0" t="0" r="0" b="0"/>
                          <wp:docPr id="16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17" name="Rectángulo 17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8" name="Forma libre 18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FA81681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">
                          <v:rect id="Rectángulo 17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" fillcolor="#5b9bd5 [3204]" stroked="f" strokeweight="0"/>
                          <v:shape id="Forma libre 18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7A6C6B8D" w14:textId="77777777"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[Describa los requisitos a alto nivel del proyecto. Por ejemplo:]</w:t>
                </w:r>
              </w:p>
            </w:tc>
          </w:tr>
        </w:tbl>
        <w:p w14:paraId="045D6062" w14:textId="77777777" w:rsidR="006F54B9" w:rsidRDefault="00DF3A84">
          <w:pPr>
            <w:pStyle w:val="Sinespaciado"/>
          </w:pPr>
        </w:p>
      </w:sdtContent>
    </w:sdt>
    <w:p w14:paraId="0D47464D" w14:textId="77777777" w:rsidR="006F54B9" w:rsidRDefault="00104C08">
      <w:r>
        <w:t>Es necesario que el nuevo sistema incluya lo siguiente:</w:t>
      </w:r>
    </w:p>
    <w:p w14:paraId="0260C261" w14:textId="77777777" w:rsidR="006F54B9" w:rsidRDefault="00104C08">
      <w:pPr>
        <w:pStyle w:val="Listaconvietas"/>
      </w:pPr>
      <w:r>
        <w:t>La capacidad de permitir a los usuarios tanto internos como externos que obtengan acceso a la aplicación sin que sea necesario descargar software alguno</w:t>
      </w:r>
    </w:p>
    <w:p w14:paraId="550DC4E0" w14:textId="77777777" w:rsidR="006F54B9" w:rsidRDefault="00104C08">
      <w:pPr>
        <w:pStyle w:val="Listaconvietas"/>
      </w:pPr>
      <w:r>
        <w:t>La capacidad para interactuar con la aplicación de almacén de datos existente</w:t>
      </w:r>
    </w:p>
    <w:p w14:paraId="0C46A3B7" w14:textId="77777777" w:rsidR="006F54B9" w:rsidRDefault="00104C08">
      <w:pPr>
        <w:pStyle w:val="Listaconvietas"/>
      </w:pPr>
      <w:r>
        <w:t>La capacidad para incorporar enrutamiento y notificaciones automatizados en base a reglas empresariales</w:t>
      </w:r>
    </w:p>
    <w:p w14:paraId="0D0361E6" w14:textId="77777777" w:rsidR="006F54B9" w:rsidRDefault="00811146">
      <w:pPr>
        <w:pStyle w:val="Ttulo2"/>
      </w:pPr>
      <w:r>
        <w:t>BAR CHART SALES BY CASUAL/REGISTERED USERS</w:t>
      </w:r>
    </w:p>
    <w:p w14:paraId="5DDD641D" w14:textId="77777777" w:rsidR="00ED5B3B" w:rsidRDefault="00ED5B3B" w:rsidP="006C7A00">
      <w:pPr>
        <w:jc w:val="both"/>
        <w:rPr>
          <w:rFonts w:ascii="Consolas" w:hAnsi="Consolas"/>
          <w:sz w:val="20"/>
        </w:rPr>
      </w:pPr>
    </w:p>
    <w:p w14:paraId="30E5B398" w14:textId="4035752F" w:rsidR="006F54B9" w:rsidRPr="009E287D" w:rsidRDefault="004A6A30" w:rsidP="006C7A00">
      <w:pPr>
        <w:jc w:val="both"/>
        <w:rPr>
          <w:rFonts w:ascii="Consolas" w:hAnsi="Consolas"/>
          <w:sz w:val="20"/>
        </w:rPr>
      </w:pPr>
      <w:r w:rsidRPr="009E287D">
        <w:rPr>
          <w:rFonts w:ascii="Consolas" w:hAnsi="Consolas"/>
          <w:sz w:val="20"/>
        </w:rPr>
        <w:t xml:space="preserve">At this </w:t>
      </w:r>
      <w:r w:rsidRPr="009E287D">
        <w:rPr>
          <w:rFonts w:ascii="Consolas" w:hAnsi="Consolas"/>
          <w:noProof w:val="0"/>
          <w:sz w:val="20"/>
        </w:rPr>
        <w:t>point</w:t>
      </w:r>
      <w:r w:rsidRPr="009E287D">
        <w:rPr>
          <w:rFonts w:ascii="Consolas" w:hAnsi="Consolas"/>
          <w:sz w:val="20"/>
        </w:rPr>
        <w:t xml:space="preserve"> we are going to describe</w:t>
      </w:r>
      <w:r w:rsidR="000038D2" w:rsidRPr="009E287D">
        <w:rPr>
          <w:rFonts w:ascii="Consolas" w:hAnsi="Consolas"/>
          <w:sz w:val="20"/>
        </w:rPr>
        <w:t xml:space="preserve"> in a bar chart model the analysis by year</w:t>
      </w:r>
      <w:r w:rsidR="00707490" w:rsidRPr="009E287D">
        <w:rPr>
          <w:rFonts w:ascii="Consolas" w:hAnsi="Consolas"/>
          <w:sz w:val="20"/>
        </w:rPr>
        <w:t xml:space="preserve"> of the two kind of users this company clasifies their Customers (Casual Customers or Registered Customers)</w:t>
      </w:r>
    </w:p>
    <w:p w14:paraId="54886844" w14:textId="115696C9" w:rsidR="00707490" w:rsidRDefault="005E2BDE" w:rsidP="006C7A00">
      <w:pPr>
        <w:jc w:val="both"/>
        <w:rPr>
          <w:rFonts w:ascii="Consolas" w:hAnsi="Consolas"/>
          <w:sz w:val="20"/>
        </w:rPr>
      </w:pPr>
      <w:r w:rsidRPr="00747183">
        <w:rPr>
          <w:rFonts w:ascii="Consolas" w:hAnsi="Consolas"/>
          <w:sz w:val="20"/>
        </w:rPr>
        <w:t xml:space="preserve">You can easily access the code by clicking the next </w:t>
      </w:r>
      <w:r w:rsidRPr="00ED5B3B">
        <w:rPr>
          <w:rFonts w:ascii="Consolas" w:hAnsi="Consolas"/>
          <w:i/>
          <w:sz w:val="20"/>
          <w:u w:val="single"/>
        </w:rPr>
        <w:t>link</w:t>
      </w:r>
      <w:r w:rsidRPr="00747183">
        <w:rPr>
          <w:rFonts w:ascii="Consolas" w:hAnsi="Consolas"/>
          <w:sz w:val="20"/>
        </w:rPr>
        <w:t>:</w:t>
      </w:r>
    </w:p>
    <w:p w14:paraId="41E3663A" w14:textId="77777777" w:rsidR="00ED5B3B" w:rsidRPr="00747183" w:rsidRDefault="00ED5B3B" w:rsidP="006C7A00">
      <w:pPr>
        <w:jc w:val="both"/>
        <w:rPr>
          <w:rFonts w:ascii="Consolas" w:hAnsi="Consolas"/>
          <w:sz w:val="20"/>
        </w:rPr>
      </w:pPr>
    </w:p>
    <w:tbl>
      <w:tblPr>
        <w:tblStyle w:val="Tablaconcuadrcula"/>
        <w:tblW w:w="0" w:type="auto"/>
        <w:tblInd w:w="715" w:type="dxa"/>
        <w:shd w:val="clear" w:color="auto" w:fill="000000" w:themeFill="text1"/>
        <w:tblLook w:val="04A0" w:firstRow="1" w:lastRow="0" w:firstColumn="1" w:lastColumn="0" w:noHBand="0" w:noVBand="1"/>
      </w:tblPr>
      <w:tblGrid>
        <w:gridCol w:w="7910"/>
      </w:tblGrid>
      <w:tr w:rsidR="00ED2141" w:rsidRPr="00ED2141" w14:paraId="7227FA5B" w14:textId="77777777" w:rsidTr="00ED2141">
        <w:tc>
          <w:tcPr>
            <w:tcW w:w="7910" w:type="dxa"/>
            <w:shd w:val="clear" w:color="auto" w:fill="000000" w:themeFill="text1"/>
          </w:tcPr>
          <w:p w14:paraId="68391D5A" w14:textId="77777777" w:rsidR="00ED2141" w:rsidRPr="00ED2141" w:rsidRDefault="00DF3A84" w:rsidP="006C7A00">
            <w:pPr>
              <w:pStyle w:val="Listaconvietas"/>
              <w:numPr>
                <w:ilvl w:val="1"/>
                <w:numId w:val="2"/>
              </w:numPr>
              <w:jc w:val="both"/>
              <w:rPr>
                <w:rFonts w:ascii="Consolas" w:hAnsi="Consolas"/>
                <w:sz w:val="20"/>
              </w:rPr>
            </w:pPr>
            <w:hyperlink r:id="rId12" w:history="1">
              <w:r w:rsidR="00ED2141" w:rsidRPr="00ED2141">
                <w:rPr>
                  <w:rStyle w:val="Hipervnculo"/>
                  <w:rFonts w:ascii="Consolas" w:hAnsi="Consolas"/>
                  <w:sz w:val="20"/>
                </w:rPr>
                <w:t>https://github.com/anfere1/Edem-Clase-Git.git/</w:t>
              </w:r>
            </w:hyperlink>
          </w:p>
        </w:tc>
      </w:tr>
      <w:tr w:rsidR="00ED2141" w:rsidRPr="00ED2141" w14:paraId="11DA494D" w14:textId="77777777" w:rsidTr="00ED2141">
        <w:tc>
          <w:tcPr>
            <w:tcW w:w="7910" w:type="dxa"/>
            <w:shd w:val="clear" w:color="auto" w:fill="000000" w:themeFill="text1"/>
          </w:tcPr>
          <w:p w14:paraId="02BC6E26" w14:textId="77777777" w:rsidR="00ED2141" w:rsidRPr="00ED2141" w:rsidRDefault="00ED2141" w:rsidP="006C7A00">
            <w:pPr>
              <w:pStyle w:val="Listaconvietas"/>
              <w:numPr>
                <w:ilvl w:val="1"/>
                <w:numId w:val="2"/>
              </w:numPr>
              <w:jc w:val="both"/>
              <w:rPr>
                <w:rFonts w:ascii="Consolas" w:hAnsi="Consolas"/>
                <w:sz w:val="20"/>
              </w:rPr>
            </w:pPr>
            <w:r w:rsidRPr="00ED5B3B">
              <w:rPr>
                <w:rFonts w:ascii="Consolas" w:hAnsi="Consolas"/>
                <w:color w:val="FF0000"/>
                <w:sz w:val="20"/>
              </w:rPr>
              <w:t xml:space="preserve">File </w:t>
            </w:r>
            <w:r w:rsidRPr="00ED2141">
              <w:rPr>
                <w:rFonts w:ascii="Consolas" w:hAnsi="Consolas"/>
                <w:color w:val="FFFFFF" w:themeColor="background1"/>
                <w:sz w:val="20"/>
              </w:rPr>
              <w:t>= From_0.py</w:t>
            </w:r>
          </w:p>
        </w:tc>
      </w:tr>
      <w:tr w:rsidR="00ED2141" w:rsidRPr="00ED2141" w14:paraId="305F31A6" w14:textId="77777777" w:rsidTr="00ED2141">
        <w:tc>
          <w:tcPr>
            <w:tcW w:w="7910" w:type="dxa"/>
            <w:shd w:val="clear" w:color="auto" w:fill="000000" w:themeFill="text1"/>
          </w:tcPr>
          <w:p w14:paraId="7E3AC9DD" w14:textId="77777777" w:rsidR="00ED2141" w:rsidRPr="00ED2141" w:rsidRDefault="00ED2141" w:rsidP="006C7A00">
            <w:pPr>
              <w:pStyle w:val="Listaconvietas"/>
              <w:numPr>
                <w:ilvl w:val="1"/>
                <w:numId w:val="2"/>
              </w:numPr>
              <w:jc w:val="both"/>
              <w:rPr>
                <w:rFonts w:ascii="Consolas" w:hAnsi="Consolas"/>
                <w:sz w:val="20"/>
              </w:rPr>
            </w:pPr>
            <w:r w:rsidRPr="00AE5F8D">
              <w:rPr>
                <w:rFonts w:ascii="Consolas" w:hAnsi="Consolas"/>
                <w:color w:val="FF0000"/>
                <w:sz w:val="20"/>
              </w:rPr>
              <w:t xml:space="preserve">Function </w:t>
            </w:r>
            <w:r w:rsidRPr="00ED2141">
              <w:rPr>
                <w:rFonts w:ascii="Consolas" w:hAnsi="Consolas"/>
                <w:sz w:val="20"/>
              </w:rPr>
              <w:t xml:space="preserve">= </w:t>
            </w:r>
            <w:r w:rsidRPr="006C7A00">
              <w:rPr>
                <w:rFonts w:ascii="Consolas" w:hAnsi="Consolas"/>
                <w:color w:val="FFFFFF" w:themeColor="background1"/>
                <w:sz w:val="20"/>
              </w:rPr>
              <w:t xml:space="preserve">Cas_Reg_Users()     </w:t>
            </w:r>
          </w:p>
        </w:tc>
      </w:tr>
      <w:tr w:rsidR="00ED2141" w:rsidRPr="00ED2141" w14:paraId="62F9E05A" w14:textId="77777777" w:rsidTr="00ED2141">
        <w:tc>
          <w:tcPr>
            <w:tcW w:w="7910" w:type="dxa"/>
            <w:shd w:val="clear" w:color="auto" w:fill="000000" w:themeFill="text1"/>
          </w:tcPr>
          <w:p w14:paraId="4F008BA4" w14:textId="77777777" w:rsidR="00ED2141" w:rsidRPr="00ED2141" w:rsidRDefault="00ED2141" w:rsidP="006C7A00">
            <w:pPr>
              <w:pStyle w:val="Listaconvietas"/>
              <w:numPr>
                <w:ilvl w:val="1"/>
                <w:numId w:val="2"/>
              </w:numPr>
              <w:jc w:val="both"/>
              <w:rPr>
                <w:rFonts w:ascii="Consolas" w:hAnsi="Consolas"/>
                <w:color w:val="FFFF00"/>
                <w:sz w:val="20"/>
              </w:rPr>
            </w:pPr>
            <w:r w:rsidRPr="00ED2141">
              <w:rPr>
                <w:rFonts w:ascii="Consolas" w:hAnsi="Consolas"/>
                <w:color w:val="FFFF00"/>
                <w:sz w:val="20"/>
              </w:rPr>
              <w:t># GROUP EXERCISE EXTRA - FIGURE 1.5 - Casual/Registered Users in 2011-2012</w:t>
            </w:r>
          </w:p>
        </w:tc>
      </w:tr>
    </w:tbl>
    <w:p w14:paraId="61ECE3A4" w14:textId="34D241CE" w:rsidR="0075395E" w:rsidRDefault="0075395E" w:rsidP="006C7A00">
      <w:pPr>
        <w:pStyle w:val="Listaconvietas"/>
        <w:numPr>
          <w:ilvl w:val="0"/>
          <w:numId w:val="0"/>
        </w:numPr>
        <w:ind w:left="432" w:hanging="288"/>
        <w:jc w:val="both"/>
      </w:pPr>
    </w:p>
    <w:p w14:paraId="01334AD1" w14:textId="27C9D246" w:rsidR="0075395E" w:rsidRPr="006C7A00" w:rsidRDefault="0075395E" w:rsidP="006C7A00">
      <w:pPr>
        <w:pStyle w:val="Listaconvietas"/>
        <w:numPr>
          <w:ilvl w:val="0"/>
          <w:numId w:val="0"/>
        </w:numPr>
        <w:ind w:left="432" w:hanging="288"/>
        <w:jc w:val="both"/>
      </w:pPr>
    </w:p>
    <w:p w14:paraId="04949091" w14:textId="3D588F0E" w:rsidR="0075395E" w:rsidRDefault="0075395E" w:rsidP="006C7A00">
      <w:pPr>
        <w:pStyle w:val="Listaconvietas"/>
        <w:numPr>
          <w:ilvl w:val="0"/>
          <w:numId w:val="0"/>
        </w:numPr>
        <w:ind w:left="432" w:hanging="288"/>
        <w:jc w:val="both"/>
      </w:pPr>
    </w:p>
    <w:p w14:paraId="255A64A6" w14:textId="77777777" w:rsidR="00FD2DDC" w:rsidRDefault="00FD2DDC" w:rsidP="00FD2DDC">
      <w:pPr>
        <w:pStyle w:val="Listaconvietas"/>
        <w:numPr>
          <w:ilvl w:val="0"/>
          <w:numId w:val="0"/>
        </w:numPr>
        <w:jc w:val="both"/>
      </w:pPr>
    </w:p>
    <w:p w14:paraId="6AE05C22" w14:textId="09413351" w:rsidR="00857F31" w:rsidRPr="00FD2DDC" w:rsidRDefault="00857F31" w:rsidP="00FD2DDC">
      <w:pPr>
        <w:pStyle w:val="Listaconvietas"/>
        <w:numPr>
          <w:ilvl w:val="0"/>
          <w:numId w:val="0"/>
        </w:numPr>
        <w:jc w:val="both"/>
        <w:rPr>
          <w:rFonts w:ascii="Consolas" w:hAnsi="Consolas"/>
          <w:sz w:val="20"/>
        </w:rPr>
      </w:pPr>
      <w:r w:rsidRPr="00FD2DDC">
        <w:rPr>
          <w:rFonts w:ascii="Consolas" w:hAnsi="Consolas"/>
          <w:sz w:val="20"/>
        </w:rPr>
        <w:lastRenderedPageBreak/>
        <w:t>The result we get</w:t>
      </w:r>
      <w:r w:rsidR="00021509" w:rsidRPr="00FD2DDC">
        <w:rPr>
          <w:rFonts w:ascii="Consolas" w:hAnsi="Consolas"/>
          <w:sz w:val="20"/>
        </w:rPr>
        <w:t xml:space="preserve"> in </w:t>
      </w:r>
      <w:r w:rsidR="00021509" w:rsidRPr="00887C0A">
        <w:rPr>
          <w:rFonts w:ascii="Consolas" w:hAnsi="Consolas"/>
          <w:b/>
          <w:i/>
          <w:sz w:val="20"/>
          <w:u w:val="single"/>
        </w:rPr>
        <w:t>numerical mode</w:t>
      </w:r>
      <w:r w:rsidR="00021509" w:rsidRPr="00FD2DDC">
        <w:rPr>
          <w:rFonts w:ascii="Consolas" w:hAnsi="Consolas"/>
          <w:sz w:val="20"/>
        </w:rPr>
        <w:t xml:space="preserve"> it is as follows:</w:t>
      </w:r>
    </w:p>
    <w:p w14:paraId="0DCEBBE3" w14:textId="4F0AB8C6" w:rsidR="00021509" w:rsidRDefault="00021509" w:rsidP="006C7A00">
      <w:pPr>
        <w:pStyle w:val="Listaconvietas"/>
        <w:numPr>
          <w:ilvl w:val="0"/>
          <w:numId w:val="0"/>
        </w:numPr>
        <w:ind w:left="432" w:hanging="288"/>
        <w:jc w:val="both"/>
      </w:pPr>
    </w:p>
    <w:p w14:paraId="695F5E71" w14:textId="3E2312A9" w:rsidR="00021509" w:rsidRDefault="00383ED9" w:rsidP="006C7A00">
      <w:pPr>
        <w:pStyle w:val="Listaconvietas"/>
        <w:numPr>
          <w:ilvl w:val="0"/>
          <w:numId w:val="0"/>
        </w:numPr>
        <w:ind w:left="432" w:hanging="288"/>
        <w:jc w:val="both"/>
      </w:pPr>
      <w:r>
        <w:t xml:space="preserve">                  </w:t>
      </w:r>
      <w:r w:rsidR="00FD2DDC">
        <w:t xml:space="preserve">            </w:t>
      </w:r>
      <w:r>
        <w:t xml:space="preserve">           </w:t>
      </w:r>
      <w:r>
        <w:drawing>
          <wp:inline distT="0" distB="0" distL="0" distR="0" wp14:anchorId="387970CD" wp14:editId="25E92B16">
            <wp:extent cx="3200400" cy="82867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A1A46" w14:textId="77777777" w:rsidR="00383ED9" w:rsidRDefault="00383ED9" w:rsidP="006C7A00">
      <w:pPr>
        <w:pStyle w:val="Listaconvietas"/>
        <w:numPr>
          <w:ilvl w:val="0"/>
          <w:numId w:val="0"/>
        </w:numPr>
        <w:ind w:left="432" w:hanging="288"/>
        <w:jc w:val="both"/>
      </w:pPr>
    </w:p>
    <w:p w14:paraId="30AAD739" w14:textId="7D4383AB" w:rsidR="00383ED9" w:rsidRDefault="00383ED9" w:rsidP="00BA48B9">
      <w:pPr>
        <w:jc w:val="both"/>
        <w:rPr>
          <w:rFonts w:ascii="Consolas" w:hAnsi="Consolas"/>
          <w:sz w:val="20"/>
        </w:rPr>
      </w:pPr>
      <w:r w:rsidRPr="00BA48B9">
        <w:rPr>
          <w:rFonts w:ascii="Consolas" w:hAnsi="Consolas"/>
          <w:sz w:val="20"/>
        </w:rPr>
        <w:t>We also wanted to compare</w:t>
      </w:r>
      <w:r w:rsidR="00C96E28" w:rsidRPr="00BA48B9">
        <w:rPr>
          <w:rFonts w:ascii="Consolas" w:hAnsi="Consolas"/>
          <w:sz w:val="20"/>
        </w:rPr>
        <w:t xml:space="preserve"> the Mean Temperature during this years analysis to see if it affects somehow</w:t>
      </w:r>
      <w:r w:rsidR="00E13F02" w:rsidRPr="00BA48B9">
        <w:rPr>
          <w:rFonts w:ascii="Consolas" w:hAnsi="Consolas"/>
          <w:sz w:val="20"/>
        </w:rPr>
        <w:t xml:space="preserve"> to the data. As we can see, the Mean Temperature in Washington </w:t>
      </w:r>
      <w:r w:rsidR="003A232A" w:rsidRPr="00BA48B9">
        <w:rPr>
          <w:rFonts w:ascii="Consolas" w:hAnsi="Consolas"/>
          <w:sz w:val="20"/>
        </w:rPr>
        <w:t>increases almost in 1 point. Maybe the better results in customers rentals is due to this data</w:t>
      </w:r>
      <w:r w:rsidR="00BA48B9" w:rsidRPr="00BA48B9">
        <w:rPr>
          <w:rFonts w:ascii="Consolas" w:hAnsi="Consolas"/>
          <w:sz w:val="20"/>
        </w:rPr>
        <w:t>.</w:t>
      </w:r>
    </w:p>
    <w:p w14:paraId="0B3F6E7E" w14:textId="762A9AAA" w:rsidR="00BA48B9" w:rsidRDefault="00BA48B9" w:rsidP="00BA48B9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In a </w:t>
      </w:r>
      <w:r w:rsidRPr="00887C0A">
        <w:rPr>
          <w:rFonts w:ascii="Consolas" w:hAnsi="Consolas"/>
          <w:b/>
          <w:i/>
          <w:sz w:val="20"/>
          <w:u w:val="single"/>
        </w:rPr>
        <w:t>graphical way</w:t>
      </w:r>
      <w:r>
        <w:rPr>
          <w:rFonts w:ascii="Consolas" w:hAnsi="Consolas"/>
          <w:sz w:val="20"/>
        </w:rPr>
        <w:t xml:space="preserve">, the result </w:t>
      </w:r>
      <w:r w:rsidR="00FD2DDC">
        <w:rPr>
          <w:rFonts w:ascii="Consolas" w:hAnsi="Consolas"/>
          <w:sz w:val="20"/>
        </w:rPr>
        <w:t>of the analysis shows like this:</w:t>
      </w:r>
    </w:p>
    <w:p w14:paraId="5B7C5FF8" w14:textId="4D7AA2CE" w:rsidR="00FD2DDC" w:rsidRDefault="00FD2DDC" w:rsidP="00BA48B9">
      <w:pPr>
        <w:jc w:val="both"/>
        <w:rPr>
          <w:rFonts w:ascii="Consolas" w:hAnsi="Consolas"/>
          <w:sz w:val="20"/>
        </w:rPr>
      </w:pPr>
    </w:p>
    <w:p w14:paraId="74C4A062" w14:textId="78E46A8A" w:rsidR="00FD2DDC" w:rsidRDefault="00FD2DDC" w:rsidP="00BA48B9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 xml:space="preserve">    </w:t>
      </w:r>
      <w:r>
        <w:drawing>
          <wp:inline distT="0" distB="0" distL="0" distR="0" wp14:anchorId="100F0063" wp14:editId="2A8E8313">
            <wp:extent cx="5258998" cy="3721948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998" cy="372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D82BC3" w14:textId="45F5A569" w:rsidR="00887C0A" w:rsidRPr="00BA48B9" w:rsidRDefault="00C44AFE" w:rsidP="00BA48B9">
      <w:pPr>
        <w:jc w:val="both"/>
        <w:rPr>
          <w:rFonts w:ascii="Consolas" w:hAnsi="Consolas"/>
          <w:sz w:val="20"/>
        </w:rPr>
      </w:pPr>
      <w:r>
        <w:rPr>
          <w:rFonts w:ascii="Consolas" w:hAnsi="Consolas"/>
          <w:sz w:val="20"/>
        </w:rPr>
        <w:t>There´s been an increase as in Casual Customers an</w:t>
      </w:r>
      <w:r w:rsidR="00DF3A84">
        <w:rPr>
          <w:rFonts w:ascii="Consolas" w:hAnsi="Consolas"/>
          <w:sz w:val="20"/>
        </w:rPr>
        <w:t>d also in Registered Customers. We will need more data (like pricing) so we could get a better anaylisis of this increase.</w:t>
      </w:r>
      <w:bookmarkStart w:id="0" w:name="_GoBack"/>
      <w:bookmarkEnd w:id="0"/>
    </w:p>
    <w:p w14:paraId="77278A29" w14:textId="77777777" w:rsidR="006F54B9" w:rsidRDefault="00811146">
      <w:pPr>
        <w:pStyle w:val="Ttulo2"/>
      </w:pPr>
      <w:r>
        <w:t>SALES BY CASUALS/REGISTERED USERS IN WORKING-HOLIDAY DAYS</w:t>
      </w:r>
    </w:p>
    <w:sdt>
      <w:sdtPr>
        <w:id w:val="-178505371"/>
        <w:placeholder>
          <w:docPart w:val="47A1AA31CB9343C5A976B90540DC8C6A"/>
        </w:placeholder>
        <w:temporary/>
        <w:showingPlcHdr/>
        <w15:appearance w15:val="hidden"/>
      </w:sdtPr>
      <w:sdtEndPr/>
      <w:sdtContent>
        <w:tbl>
          <w:tblPr>
            <w:tblStyle w:val="Tabladesugerencia"/>
            <w:tblW w:w="5000" w:type="pct"/>
            <w:tblLook w:val="04A0" w:firstRow="1" w:lastRow="0" w:firstColumn="1" w:lastColumn="0" w:noHBand="0" w:noVBand="1"/>
          </w:tblPr>
          <w:tblGrid>
            <w:gridCol w:w="577"/>
            <w:gridCol w:w="8783"/>
          </w:tblGrid>
          <w:tr w:rsidR="006F54B9" w14:paraId="39AE1ADC" w14:textId="77777777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308" w:type="pct"/>
              </w:tcPr>
              <w:p w14:paraId="42EC2CB9" w14:textId="77777777" w:rsidR="006F54B9" w:rsidRDefault="00104C08">
                <w:r>
                  <mc:AlternateContent>
                    <mc:Choice Requires="wpg">
                      <w:drawing>
                        <wp:inline distT="0" distB="0" distL="0" distR="0" wp14:anchorId="20E1203C" wp14:editId="779E6952">
                          <wp:extent cx="141605" cy="141605"/>
                          <wp:effectExtent l="0" t="0" r="0" b="0"/>
                          <wp:docPr id="59" name="Grupo 5"/>
                          <wp:cNvGraphicFramePr/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/>
                                <wpg:grpSpPr>
                                  <a:xfrm>
                                    <a:off x="0" y="0"/>
                                    <a:ext cx="141605" cy="141605"/>
                                    <a:chOff x="0" y="0"/>
                                    <a:chExt cx="141605" cy="141605"/>
                                  </a:xfrm>
                                </wpg:grpSpPr>
                                <wps:wsp>
                                  <wps:cNvPr id="60" name="Rectángulo 60"/>
                                  <wps:cNvSpPr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141605" cy="14160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1"/>
                                    </a:solidFill>
                                    <a:ln w="0">
                                      <a:noFill/>
                                      <a:prstDash val="solid"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61" name="Forma libre 61"/>
                                  <wps:cNvSpPr>
                                    <a:spLocks noEditPoints="1"/>
                                  </wps:cNvSpPr>
                                  <wps:spPr bwMode="auto">
                                    <a:xfrm>
                                      <a:off x="58420" y="22225"/>
                                      <a:ext cx="24765" cy="97155"/>
                                    </a:xfrm>
                                    <a:custGeom>
                                      <a:avLst/>
                                      <a:gdLst>
                                        <a:gd name="T0" fmla="*/ 30 w 541"/>
                                        <a:gd name="T1" fmla="*/ 791 h 2151"/>
                                        <a:gd name="T2" fmla="*/ 511 w 541"/>
                                        <a:gd name="T3" fmla="*/ 791 h 2151"/>
                                        <a:gd name="T4" fmla="*/ 511 w 541"/>
                                        <a:gd name="T5" fmla="*/ 2151 h 2151"/>
                                        <a:gd name="T6" fmla="*/ 30 w 541"/>
                                        <a:gd name="T7" fmla="*/ 2151 h 2151"/>
                                        <a:gd name="T8" fmla="*/ 30 w 541"/>
                                        <a:gd name="T9" fmla="*/ 791 h 2151"/>
                                        <a:gd name="T10" fmla="*/ 271 w 541"/>
                                        <a:gd name="T11" fmla="*/ 0 h 2151"/>
                                        <a:gd name="T12" fmla="*/ 311 w 541"/>
                                        <a:gd name="T13" fmla="*/ 3 h 2151"/>
                                        <a:gd name="T14" fmla="*/ 349 w 541"/>
                                        <a:gd name="T15" fmla="*/ 11 h 2151"/>
                                        <a:gd name="T16" fmla="*/ 384 w 541"/>
                                        <a:gd name="T17" fmla="*/ 26 h 2151"/>
                                        <a:gd name="T18" fmla="*/ 418 w 541"/>
                                        <a:gd name="T19" fmla="*/ 44 h 2151"/>
                                        <a:gd name="T20" fmla="*/ 447 w 541"/>
                                        <a:gd name="T21" fmla="*/ 66 h 2151"/>
                                        <a:gd name="T22" fmla="*/ 475 w 541"/>
                                        <a:gd name="T23" fmla="*/ 93 h 2151"/>
                                        <a:gd name="T24" fmla="*/ 497 w 541"/>
                                        <a:gd name="T25" fmla="*/ 123 h 2151"/>
                                        <a:gd name="T26" fmla="*/ 516 w 541"/>
                                        <a:gd name="T27" fmla="*/ 157 h 2151"/>
                                        <a:gd name="T28" fmla="*/ 530 w 541"/>
                                        <a:gd name="T29" fmla="*/ 193 h 2151"/>
                                        <a:gd name="T30" fmla="*/ 538 w 541"/>
                                        <a:gd name="T31" fmla="*/ 230 h 2151"/>
                                        <a:gd name="T32" fmla="*/ 541 w 541"/>
                                        <a:gd name="T33" fmla="*/ 270 h 2151"/>
                                        <a:gd name="T34" fmla="*/ 538 w 541"/>
                                        <a:gd name="T35" fmla="*/ 310 h 2151"/>
                                        <a:gd name="T36" fmla="*/ 530 w 541"/>
                                        <a:gd name="T37" fmla="*/ 347 h 2151"/>
                                        <a:gd name="T38" fmla="*/ 516 w 541"/>
                                        <a:gd name="T39" fmla="*/ 384 h 2151"/>
                                        <a:gd name="T40" fmla="*/ 497 w 541"/>
                                        <a:gd name="T41" fmla="*/ 417 h 2151"/>
                                        <a:gd name="T42" fmla="*/ 475 w 541"/>
                                        <a:gd name="T43" fmla="*/ 447 h 2151"/>
                                        <a:gd name="T44" fmla="*/ 447 w 541"/>
                                        <a:gd name="T45" fmla="*/ 474 h 2151"/>
                                        <a:gd name="T46" fmla="*/ 418 w 541"/>
                                        <a:gd name="T47" fmla="*/ 496 h 2151"/>
                                        <a:gd name="T48" fmla="*/ 384 w 541"/>
                                        <a:gd name="T49" fmla="*/ 515 h 2151"/>
                                        <a:gd name="T50" fmla="*/ 349 w 541"/>
                                        <a:gd name="T51" fmla="*/ 529 h 2151"/>
                                        <a:gd name="T52" fmla="*/ 311 w 541"/>
                                        <a:gd name="T53" fmla="*/ 538 h 2151"/>
                                        <a:gd name="T54" fmla="*/ 271 w 541"/>
                                        <a:gd name="T55" fmla="*/ 540 h 2151"/>
                                        <a:gd name="T56" fmla="*/ 231 w 541"/>
                                        <a:gd name="T57" fmla="*/ 538 h 2151"/>
                                        <a:gd name="T58" fmla="*/ 193 w 541"/>
                                        <a:gd name="T59" fmla="*/ 529 h 2151"/>
                                        <a:gd name="T60" fmla="*/ 157 w 541"/>
                                        <a:gd name="T61" fmla="*/ 515 h 2151"/>
                                        <a:gd name="T62" fmla="*/ 125 w 541"/>
                                        <a:gd name="T63" fmla="*/ 496 h 2151"/>
                                        <a:gd name="T64" fmla="*/ 94 w 541"/>
                                        <a:gd name="T65" fmla="*/ 474 h 2151"/>
                                        <a:gd name="T66" fmla="*/ 68 w 541"/>
                                        <a:gd name="T67" fmla="*/ 447 h 2151"/>
                                        <a:gd name="T68" fmla="*/ 44 w 541"/>
                                        <a:gd name="T69" fmla="*/ 417 h 2151"/>
                                        <a:gd name="T70" fmla="*/ 26 w 541"/>
                                        <a:gd name="T71" fmla="*/ 384 h 2151"/>
                                        <a:gd name="T72" fmla="*/ 13 w 541"/>
                                        <a:gd name="T73" fmla="*/ 347 h 2151"/>
                                        <a:gd name="T74" fmla="*/ 3 w 541"/>
                                        <a:gd name="T75" fmla="*/ 310 h 2151"/>
                                        <a:gd name="T76" fmla="*/ 0 w 541"/>
                                        <a:gd name="T77" fmla="*/ 270 h 2151"/>
                                        <a:gd name="T78" fmla="*/ 3 w 541"/>
                                        <a:gd name="T79" fmla="*/ 230 h 2151"/>
                                        <a:gd name="T80" fmla="*/ 13 w 541"/>
                                        <a:gd name="T81" fmla="*/ 193 h 2151"/>
                                        <a:gd name="T82" fmla="*/ 26 w 541"/>
                                        <a:gd name="T83" fmla="*/ 157 h 2151"/>
                                        <a:gd name="T84" fmla="*/ 44 w 541"/>
                                        <a:gd name="T85" fmla="*/ 123 h 2151"/>
                                        <a:gd name="T86" fmla="*/ 68 w 541"/>
                                        <a:gd name="T87" fmla="*/ 93 h 2151"/>
                                        <a:gd name="T88" fmla="*/ 94 w 541"/>
                                        <a:gd name="T89" fmla="*/ 66 h 2151"/>
                                        <a:gd name="T90" fmla="*/ 125 w 541"/>
                                        <a:gd name="T91" fmla="*/ 44 h 2151"/>
                                        <a:gd name="T92" fmla="*/ 157 w 541"/>
                                        <a:gd name="T93" fmla="*/ 26 h 2151"/>
                                        <a:gd name="T94" fmla="*/ 193 w 541"/>
                                        <a:gd name="T95" fmla="*/ 11 h 2151"/>
                                        <a:gd name="T96" fmla="*/ 231 w 541"/>
                                        <a:gd name="T97" fmla="*/ 3 h 2151"/>
                                        <a:gd name="T98" fmla="*/ 271 w 541"/>
                                        <a:gd name="T99" fmla="*/ 0 h 2151"/>
                                      </a:gdLst>
                                      <a:ahLst/>
                                      <a:cxnLst>
                                        <a:cxn ang="0">
                                          <a:pos x="T0" y="T1"/>
                                        </a:cxn>
                                        <a:cxn ang="0">
                                          <a:pos x="T2" y="T3"/>
                                        </a:cxn>
                                        <a:cxn ang="0">
                                          <a:pos x="T4" y="T5"/>
                                        </a:cxn>
                                        <a:cxn ang="0">
                                          <a:pos x="T6" y="T7"/>
                                        </a:cxn>
                                        <a:cxn ang="0">
                                          <a:pos x="T8" y="T9"/>
                                        </a:cxn>
                                        <a:cxn ang="0">
                                          <a:pos x="T10" y="T11"/>
                                        </a:cxn>
                                        <a:cxn ang="0">
                                          <a:pos x="T12" y="T13"/>
                                        </a:cxn>
                                        <a:cxn ang="0">
                                          <a:pos x="T14" y="T15"/>
                                        </a:cxn>
                                        <a:cxn ang="0">
                                          <a:pos x="T16" y="T17"/>
                                        </a:cxn>
                                        <a:cxn ang="0">
                                          <a:pos x="T18" y="T19"/>
                                        </a:cxn>
                                        <a:cxn ang="0">
                                          <a:pos x="T20" y="T21"/>
                                        </a:cxn>
                                        <a:cxn ang="0">
                                          <a:pos x="T22" y="T23"/>
                                        </a:cxn>
                                        <a:cxn ang="0">
                                          <a:pos x="T24" y="T25"/>
                                        </a:cxn>
                                        <a:cxn ang="0">
                                          <a:pos x="T26" y="T27"/>
                                        </a:cxn>
                                        <a:cxn ang="0">
                                          <a:pos x="T28" y="T29"/>
                                        </a:cxn>
                                        <a:cxn ang="0">
                                          <a:pos x="T30" y="T31"/>
                                        </a:cxn>
                                        <a:cxn ang="0">
                                          <a:pos x="T32" y="T33"/>
                                        </a:cxn>
                                        <a:cxn ang="0">
                                          <a:pos x="T34" y="T35"/>
                                        </a:cxn>
                                        <a:cxn ang="0">
                                          <a:pos x="T36" y="T37"/>
                                        </a:cxn>
                                        <a:cxn ang="0">
                                          <a:pos x="T38" y="T39"/>
                                        </a:cxn>
                                        <a:cxn ang="0">
                                          <a:pos x="T40" y="T41"/>
                                        </a:cxn>
                                        <a:cxn ang="0">
                                          <a:pos x="T42" y="T43"/>
                                        </a:cxn>
                                        <a:cxn ang="0">
                                          <a:pos x="T44" y="T45"/>
                                        </a:cxn>
                                        <a:cxn ang="0">
                                          <a:pos x="T46" y="T47"/>
                                        </a:cxn>
                                        <a:cxn ang="0">
                                          <a:pos x="T48" y="T49"/>
                                        </a:cxn>
                                        <a:cxn ang="0">
                                          <a:pos x="T50" y="T51"/>
                                        </a:cxn>
                                        <a:cxn ang="0">
                                          <a:pos x="T52" y="T53"/>
                                        </a:cxn>
                                        <a:cxn ang="0">
                                          <a:pos x="T54" y="T55"/>
                                        </a:cxn>
                                        <a:cxn ang="0">
                                          <a:pos x="T56" y="T57"/>
                                        </a:cxn>
                                        <a:cxn ang="0">
                                          <a:pos x="T58" y="T59"/>
                                        </a:cxn>
                                        <a:cxn ang="0">
                                          <a:pos x="T60" y="T61"/>
                                        </a:cxn>
                                        <a:cxn ang="0">
                                          <a:pos x="T62" y="T63"/>
                                        </a:cxn>
                                        <a:cxn ang="0">
                                          <a:pos x="T64" y="T65"/>
                                        </a:cxn>
                                        <a:cxn ang="0">
                                          <a:pos x="T66" y="T67"/>
                                        </a:cxn>
                                        <a:cxn ang="0">
                                          <a:pos x="T68" y="T69"/>
                                        </a:cxn>
                                        <a:cxn ang="0">
                                          <a:pos x="T70" y="T71"/>
                                        </a:cxn>
                                        <a:cxn ang="0">
                                          <a:pos x="T72" y="T73"/>
                                        </a:cxn>
                                        <a:cxn ang="0">
                                          <a:pos x="T74" y="T75"/>
                                        </a:cxn>
                                        <a:cxn ang="0">
                                          <a:pos x="T76" y="T77"/>
                                        </a:cxn>
                                        <a:cxn ang="0">
                                          <a:pos x="T78" y="T79"/>
                                        </a:cxn>
                                        <a:cxn ang="0">
                                          <a:pos x="T80" y="T81"/>
                                        </a:cxn>
                                        <a:cxn ang="0">
                                          <a:pos x="T82" y="T83"/>
                                        </a:cxn>
                                        <a:cxn ang="0">
                                          <a:pos x="T84" y="T85"/>
                                        </a:cxn>
                                        <a:cxn ang="0">
                                          <a:pos x="T86" y="T87"/>
                                        </a:cxn>
                                        <a:cxn ang="0">
                                          <a:pos x="T88" y="T89"/>
                                        </a:cxn>
                                        <a:cxn ang="0">
                                          <a:pos x="T90" y="T91"/>
                                        </a:cxn>
                                        <a:cxn ang="0">
                                          <a:pos x="T92" y="T93"/>
                                        </a:cxn>
                                        <a:cxn ang="0">
                                          <a:pos x="T94" y="T95"/>
                                        </a:cxn>
                                        <a:cxn ang="0">
                                          <a:pos x="T96" y="T97"/>
                                        </a:cxn>
                                        <a:cxn ang="0">
                                          <a:pos x="T98" y="T99"/>
                                        </a:cxn>
                                      </a:cxnLst>
                                      <a:rect l="0" t="0" r="r" b="b"/>
                                      <a:pathLst>
                                        <a:path w="541" h="2151">
                                          <a:moveTo>
                                            <a:pt x="30" y="791"/>
                                          </a:moveTo>
                                          <a:lnTo>
                                            <a:pt x="511" y="791"/>
                                          </a:lnTo>
                                          <a:lnTo>
                                            <a:pt x="511" y="2151"/>
                                          </a:lnTo>
                                          <a:lnTo>
                                            <a:pt x="30" y="2151"/>
                                          </a:lnTo>
                                          <a:lnTo>
                                            <a:pt x="30" y="791"/>
                                          </a:lnTo>
                                          <a:close/>
                                          <a:moveTo>
                                            <a:pt x="271" y="0"/>
                                          </a:moveTo>
                                          <a:lnTo>
                                            <a:pt x="311" y="3"/>
                                          </a:lnTo>
                                          <a:lnTo>
                                            <a:pt x="349" y="11"/>
                                          </a:lnTo>
                                          <a:lnTo>
                                            <a:pt x="384" y="26"/>
                                          </a:lnTo>
                                          <a:lnTo>
                                            <a:pt x="418" y="44"/>
                                          </a:lnTo>
                                          <a:lnTo>
                                            <a:pt x="447" y="66"/>
                                          </a:lnTo>
                                          <a:lnTo>
                                            <a:pt x="475" y="93"/>
                                          </a:lnTo>
                                          <a:lnTo>
                                            <a:pt x="497" y="123"/>
                                          </a:lnTo>
                                          <a:lnTo>
                                            <a:pt x="516" y="157"/>
                                          </a:lnTo>
                                          <a:lnTo>
                                            <a:pt x="530" y="193"/>
                                          </a:lnTo>
                                          <a:lnTo>
                                            <a:pt x="538" y="230"/>
                                          </a:lnTo>
                                          <a:lnTo>
                                            <a:pt x="541" y="270"/>
                                          </a:lnTo>
                                          <a:lnTo>
                                            <a:pt x="538" y="310"/>
                                          </a:lnTo>
                                          <a:lnTo>
                                            <a:pt x="530" y="347"/>
                                          </a:lnTo>
                                          <a:lnTo>
                                            <a:pt x="516" y="384"/>
                                          </a:lnTo>
                                          <a:lnTo>
                                            <a:pt x="497" y="417"/>
                                          </a:lnTo>
                                          <a:lnTo>
                                            <a:pt x="475" y="447"/>
                                          </a:lnTo>
                                          <a:lnTo>
                                            <a:pt x="447" y="474"/>
                                          </a:lnTo>
                                          <a:lnTo>
                                            <a:pt x="418" y="496"/>
                                          </a:lnTo>
                                          <a:lnTo>
                                            <a:pt x="384" y="515"/>
                                          </a:lnTo>
                                          <a:lnTo>
                                            <a:pt x="349" y="529"/>
                                          </a:lnTo>
                                          <a:lnTo>
                                            <a:pt x="311" y="538"/>
                                          </a:lnTo>
                                          <a:lnTo>
                                            <a:pt x="271" y="540"/>
                                          </a:lnTo>
                                          <a:lnTo>
                                            <a:pt x="231" y="538"/>
                                          </a:lnTo>
                                          <a:lnTo>
                                            <a:pt x="193" y="529"/>
                                          </a:lnTo>
                                          <a:lnTo>
                                            <a:pt x="157" y="515"/>
                                          </a:lnTo>
                                          <a:lnTo>
                                            <a:pt x="125" y="496"/>
                                          </a:lnTo>
                                          <a:lnTo>
                                            <a:pt x="94" y="474"/>
                                          </a:lnTo>
                                          <a:lnTo>
                                            <a:pt x="68" y="447"/>
                                          </a:lnTo>
                                          <a:lnTo>
                                            <a:pt x="44" y="417"/>
                                          </a:lnTo>
                                          <a:lnTo>
                                            <a:pt x="26" y="384"/>
                                          </a:lnTo>
                                          <a:lnTo>
                                            <a:pt x="13" y="347"/>
                                          </a:lnTo>
                                          <a:lnTo>
                                            <a:pt x="3" y="310"/>
                                          </a:lnTo>
                                          <a:lnTo>
                                            <a:pt x="0" y="270"/>
                                          </a:lnTo>
                                          <a:lnTo>
                                            <a:pt x="3" y="230"/>
                                          </a:lnTo>
                                          <a:lnTo>
                                            <a:pt x="13" y="193"/>
                                          </a:lnTo>
                                          <a:lnTo>
                                            <a:pt x="26" y="157"/>
                                          </a:lnTo>
                                          <a:lnTo>
                                            <a:pt x="44" y="123"/>
                                          </a:lnTo>
                                          <a:lnTo>
                                            <a:pt x="68" y="93"/>
                                          </a:lnTo>
                                          <a:lnTo>
                                            <a:pt x="94" y="66"/>
                                          </a:lnTo>
                                          <a:lnTo>
                                            <a:pt x="125" y="44"/>
                                          </a:lnTo>
                                          <a:lnTo>
                                            <a:pt x="157" y="26"/>
                                          </a:lnTo>
                                          <a:lnTo>
                                            <a:pt x="193" y="11"/>
                                          </a:lnTo>
                                          <a:lnTo>
                                            <a:pt x="231" y="3"/>
                                          </a:lnTo>
                                          <a:lnTo>
                                            <a:pt x="271" y="0"/>
                                          </a:lnTo>
                                          <a:close/>
                                        </a:path>
                                      </a:pathLst>
                                    </a:custGeom>
                                    <a:solidFill>
                                      <a:srgbClr val="FFFFFF"/>
                                    </a:solidFill>
                                    <a:ln w="0">
                                      <a:noFill/>
                                      <a:prstDash val="solid"/>
                                      <a:round/>
                                      <a:headEnd/>
                                      <a:tailEnd/>
                                    </a:ln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040C9696" id="Grupo 5" o:spid="_x0000_s1026" style="width:11.15pt;height:11.15pt;mso-position-horizontal-relative:char;mso-position-vertical-relative:line" coordsize="141605,1416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">
                          <v:rect id="Rectángulo 60" o:spid="_x0000_s1027" style="position:absolute;width:141605;height:1416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" fillcolor="#5b9bd5 [3204]" stroked="f" strokeweight="0"/>
                          <v:shape id="Forma libre 61" o:spid="_x0000_s1028" style="position:absolute;left:58420;top:22225;width:24765;height:97155;visibility:visible;mso-wrap-style:square;v-text-anchor:top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 strokeweight="0">
                            <v:path arrowok="t" o:connecttype="custom" o:connectlocs="1373,35727;23392,35727;23392,97155;1373,97155;1373,35727;12405,0;14236,136;15976,497;17578,1174;19135,1987;20462,2981;21744,4201;22751,5556;23621,7091;24261,8717;24628,10388;24765,12195;24628,14002;24261,15673;23621,17344;22751,18835;21744,20190;20462,21409;19135,22403;17578,23261;15976,23894;14236,24300;12405,24390;10574,24300;8835,23894;7187,23261;5722,22403;4303,21409;3113,20190;2014,18835;1190,17344;595,15673;137,14002;0,12195;137,10388;595,8717;1190,7091;2014,5556;3113,4201;4303,2981;5722,1987;7187,1174;8835,497;10574,136;12405,0" o:connectangles="0,0,0,0,0,0,0,0,0,0,0,0,0,0,0,0,0,0,0,0,0,0,0,0,0,0,0,0,0,0,0,0,0,0,0,0,0,0,0,0,0,0,0,0,0,0,0,0,0,0"/>
                            <o:lock v:ext="edit" verticies="t"/>
                          </v:shape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4692" w:type="pct"/>
              </w:tcPr>
              <w:p w14:paraId="797C8959" w14:textId="77777777" w:rsidR="006F54B9" w:rsidRDefault="00104C08">
                <w:pPr>
                  <w:pStyle w:val="Textodesugerencia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>
                  <w:t>[Describa procesos o sistemas empresariales que se verán afectados por este proyecto y explique en qué notarán los efectos]</w:t>
                </w:r>
              </w:p>
            </w:tc>
          </w:tr>
        </w:tbl>
        <w:p w14:paraId="674949C1" w14:textId="77777777" w:rsidR="006F54B9" w:rsidRDefault="00DF3A84"/>
      </w:sdtContent>
    </w:sdt>
    <w:p w14:paraId="019F572B" w14:textId="77777777" w:rsidR="00DF680A" w:rsidRDefault="00DF680A">
      <w:pPr>
        <w:pStyle w:val="Ttulo1"/>
      </w:pPr>
    </w:p>
    <w:p w14:paraId="58DFCF3B" w14:textId="77777777" w:rsidR="00DF680A" w:rsidRDefault="00DF680A">
      <w:pPr>
        <w:pStyle w:val="Ttulo1"/>
      </w:pPr>
    </w:p>
    <w:p w14:paraId="1D1DF6A2" w14:textId="77777777" w:rsidR="00811146" w:rsidRDefault="00811146" w:rsidP="00811146"/>
    <w:p w14:paraId="218B6EE2" w14:textId="77777777" w:rsidR="00811146" w:rsidRDefault="00811146" w:rsidP="00811146"/>
    <w:p w14:paraId="7D299942" w14:textId="77777777" w:rsidR="00811146" w:rsidRDefault="00811146" w:rsidP="00811146"/>
    <w:p w14:paraId="3FE96BEB" w14:textId="77777777" w:rsidR="00811146" w:rsidRDefault="00811146" w:rsidP="00811146"/>
    <w:p w14:paraId="78DDE26C" w14:textId="77777777" w:rsidR="00811146" w:rsidRDefault="00811146" w:rsidP="00811146"/>
    <w:p w14:paraId="73443115" w14:textId="77777777" w:rsidR="00811146" w:rsidRDefault="00811146" w:rsidP="00811146"/>
    <w:p w14:paraId="1A1BE98B" w14:textId="77777777" w:rsidR="00811146" w:rsidRDefault="00811146" w:rsidP="00811146"/>
    <w:p w14:paraId="3BDB372A" w14:textId="77777777" w:rsidR="00811146" w:rsidRDefault="00811146" w:rsidP="00811146"/>
    <w:p w14:paraId="63E00C8A" w14:textId="77777777" w:rsidR="00811146" w:rsidRDefault="00811146" w:rsidP="00811146"/>
    <w:p w14:paraId="254DF283" w14:textId="77777777" w:rsidR="00811146" w:rsidRDefault="00811146" w:rsidP="00811146"/>
    <w:p w14:paraId="3A5D400A" w14:textId="77777777" w:rsidR="00811146" w:rsidRDefault="00811146" w:rsidP="00811146"/>
    <w:p w14:paraId="266E9F2B" w14:textId="77777777" w:rsidR="00811146" w:rsidRDefault="00811146" w:rsidP="00811146"/>
    <w:p w14:paraId="7CDCFECC" w14:textId="77777777" w:rsidR="00811146" w:rsidRDefault="00811146" w:rsidP="00811146"/>
    <w:p w14:paraId="4527D191" w14:textId="77777777" w:rsidR="00811146" w:rsidRDefault="00811146" w:rsidP="00811146"/>
    <w:p w14:paraId="239F9273" w14:textId="77777777" w:rsidR="00811146" w:rsidRDefault="00811146" w:rsidP="00811146"/>
    <w:p w14:paraId="3BC21966" w14:textId="77777777" w:rsidR="00811146" w:rsidRDefault="00811146" w:rsidP="00811146"/>
    <w:p w14:paraId="20552CCE" w14:textId="77777777" w:rsidR="00811146" w:rsidRDefault="00811146" w:rsidP="00811146"/>
    <w:p w14:paraId="7EA4B100" w14:textId="77777777" w:rsidR="006F54B9" w:rsidRDefault="00811146">
      <w:pPr>
        <w:pStyle w:val="Ttulo1"/>
      </w:pPr>
      <w:r>
        <w:t>C</w:t>
      </w:r>
      <w:r w:rsidR="00DF680A">
        <w:t>HECK LIST</w:t>
      </w:r>
    </w:p>
    <w:p w14:paraId="0F2748DC" w14:textId="77777777" w:rsidR="006F54B9" w:rsidRPr="00747183" w:rsidRDefault="00DF680A">
      <w:pPr>
        <w:rPr>
          <w:sz w:val="22"/>
        </w:rPr>
      </w:pPr>
      <w:r w:rsidRPr="00747183">
        <w:rPr>
          <w:sz w:val="22"/>
        </w:rPr>
        <w:t>General information about the workgroup</w:t>
      </w:r>
      <w:r w:rsidR="00811146" w:rsidRPr="00747183">
        <w:rPr>
          <w:sz w:val="22"/>
        </w:rPr>
        <w:t>..</w:t>
      </w:r>
    </w:p>
    <w:tbl>
      <w:tblPr>
        <w:tblStyle w:val="Tabladelalcancedelproyecto"/>
        <w:tblW w:w="3105" w:type="pct"/>
        <w:tblLook w:val="04A0" w:firstRow="1" w:lastRow="0" w:firstColumn="1" w:lastColumn="0" w:noHBand="0" w:noVBand="1"/>
        <w:tblDescription w:val="Tabla de partes interesadas"/>
      </w:tblPr>
      <w:tblGrid>
        <w:gridCol w:w="2122"/>
        <w:gridCol w:w="2409"/>
        <w:gridCol w:w="1275"/>
      </w:tblGrid>
      <w:tr w:rsidR="006F54B9" w14:paraId="72D5C6F3" w14:textId="77777777" w:rsidTr="00811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827" w:type="pct"/>
          </w:tcPr>
          <w:p w14:paraId="7122DD23" w14:textId="77777777" w:rsidR="006F54B9" w:rsidRDefault="00811146" w:rsidP="00811146">
            <w:pPr>
              <w:jc w:val="center"/>
            </w:pPr>
            <w:r>
              <w:t>User</w:t>
            </w:r>
          </w:p>
        </w:tc>
        <w:tc>
          <w:tcPr>
            <w:tcW w:w="2075" w:type="pct"/>
          </w:tcPr>
          <w:p w14:paraId="618A70EA" w14:textId="77777777" w:rsidR="006F54B9" w:rsidRDefault="00811146" w:rsidP="00811146">
            <w:pPr>
              <w:jc w:val="center"/>
            </w:pPr>
            <w:r>
              <w:t>In Charge of Point…</w:t>
            </w:r>
          </w:p>
        </w:tc>
        <w:tc>
          <w:tcPr>
            <w:tcW w:w="1098" w:type="pct"/>
          </w:tcPr>
          <w:p w14:paraId="171A9BC0" w14:textId="77777777" w:rsidR="006F54B9" w:rsidRDefault="00811146" w:rsidP="00811146">
            <w:pPr>
              <w:jc w:val="center"/>
            </w:pPr>
            <w:r>
              <w:t>Date</w:t>
            </w:r>
          </w:p>
        </w:tc>
      </w:tr>
      <w:tr w:rsidR="006F54B9" w14:paraId="764438AA" w14:textId="77777777" w:rsidTr="00811146">
        <w:tc>
          <w:tcPr>
            <w:tcW w:w="1827" w:type="pct"/>
          </w:tcPr>
          <w:p w14:paraId="0E3E4CF2" w14:textId="58805071" w:rsidR="006F54B9" w:rsidRDefault="00B547F9" w:rsidP="00811146">
            <w:pPr>
              <w:ind w:left="720"/>
            </w:pPr>
            <w:r>
              <w:t>Ruth Ga</w:t>
            </w:r>
            <w:r w:rsidR="00F81509">
              <w:t>mero</w:t>
            </w:r>
          </w:p>
        </w:tc>
        <w:tc>
          <w:tcPr>
            <w:tcW w:w="2075" w:type="pct"/>
          </w:tcPr>
          <w:p w14:paraId="071A8C5A" w14:textId="206E5475" w:rsidR="006F54B9" w:rsidRDefault="00B547F9" w:rsidP="00811146">
            <w:pPr>
              <w:jc w:val="center"/>
            </w:pPr>
            <w:r>
              <w:t>1</w:t>
            </w:r>
          </w:p>
        </w:tc>
        <w:tc>
          <w:tcPr>
            <w:tcW w:w="1098" w:type="pct"/>
          </w:tcPr>
          <w:p w14:paraId="20870129" w14:textId="77777777" w:rsidR="006F54B9" w:rsidRDefault="006F54B9" w:rsidP="00811146">
            <w:pPr>
              <w:jc w:val="center"/>
            </w:pPr>
          </w:p>
        </w:tc>
      </w:tr>
      <w:tr w:rsidR="006F54B9" w14:paraId="630EF246" w14:textId="77777777" w:rsidTr="00811146">
        <w:trPr>
          <w:trHeight w:val="385"/>
        </w:trPr>
        <w:tc>
          <w:tcPr>
            <w:tcW w:w="1827" w:type="pct"/>
          </w:tcPr>
          <w:p w14:paraId="323EC97F" w14:textId="0089CF1F" w:rsidR="006F54B9" w:rsidRDefault="00B547F9" w:rsidP="00811146">
            <w:pPr>
              <w:ind w:left="720"/>
            </w:pPr>
            <w:r>
              <w:t>Rocío Jordá</w:t>
            </w:r>
          </w:p>
        </w:tc>
        <w:tc>
          <w:tcPr>
            <w:tcW w:w="2075" w:type="pct"/>
          </w:tcPr>
          <w:p w14:paraId="2DC4CACE" w14:textId="43AAD02A" w:rsidR="006F54B9" w:rsidRDefault="00B547F9" w:rsidP="00811146">
            <w:pPr>
              <w:jc w:val="center"/>
            </w:pPr>
            <w:r>
              <w:t>2</w:t>
            </w:r>
          </w:p>
        </w:tc>
        <w:tc>
          <w:tcPr>
            <w:tcW w:w="1098" w:type="pct"/>
          </w:tcPr>
          <w:p w14:paraId="71A5071E" w14:textId="77777777" w:rsidR="006F54B9" w:rsidRDefault="006F54B9" w:rsidP="00811146">
            <w:pPr>
              <w:jc w:val="center"/>
            </w:pPr>
          </w:p>
        </w:tc>
      </w:tr>
      <w:tr w:rsidR="006F54B9" w14:paraId="146CCCCA" w14:textId="77777777" w:rsidTr="00811146">
        <w:tc>
          <w:tcPr>
            <w:tcW w:w="1827" w:type="pct"/>
          </w:tcPr>
          <w:p w14:paraId="4F714251" w14:textId="7E3BCB6F" w:rsidR="006F54B9" w:rsidRDefault="00F81509" w:rsidP="00811146">
            <w:pPr>
              <w:ind w:left="720"/>
            </w:pPr>
            <w:r>
              <w:t>Sergio L</w:t>
            </w:r>
            <w:r w:rsidR="007D753E">
              <w:t>illo</w:t>
            </w:r>
          </w:p>
        </w:tc>
        <w:tc>
          <w:tcPr>
            <w:tcW w:w="2075" w:type="pct"/>
          </w:tcPr>
          <w:p w14:paraId="470A03ED" w14:textId="56F8528A" w:rsidR="006F54B9" w:rsidRDefault="007D753E" w:rsidP="00811146">
            <w:pPr>
              <w:jc w:val="center"/>
            </w:pPr>
            <w:r>
              <w:t>3</w:t>
            </w:r>
          </w:p>
        </w:tc>
        <w:tc>
          <w:tcPr>
            <w:tcW w:w="1098" w:type="pct"/>
          </w:tcPr>
          <w:p w14:paraId="66458784" w14:textId="77777777" w:rsidR="006F54B9" w:rsidRDefault="006F54B9" w:rsidP="00811146">
            <w:pPr>
              <w:jc w:val="center"/>
            </w:pPr>
          </w:p>
        </w:tc>
      </w:tr>
      <w:tr w:rsidR="00DF680A" w14:paraId="1BBA4811" w14:textId="77777777" w:rsidTr="00811146">
        <w:tc>
          <w:tcPr>
            <w:tcW w:w="1827" w:type="pct"/>
          </w:tcPr>
          <w:p w14:paraId="2CF92233" w14:textId="39679FFB" w:rsidR="00DF680A" w:rsidRDefault="007D753E" w:rsidP="00811146">
            <w:pPr>
              <w:ind w:left="720"/>
            </w:pPr>
            <w:r>
              <w:t>Ander Fdez.</w:t>
            </w:r>
          </w:p>
        </w:tc>
        <w:tc>
          <w:tcPr>
            <w:tcW w:w="2075" w:type="pct"/>
          </w:tcPr>
          <w:p w14:paraId="6CA1B692" w14:textId="57713EBE" w:rsidR="00DF680A" w:rsidRDefault="007D753E" w:rsidP="00811146">
            <w:pPr>
              <w:jc w:val="center"/>
            </w:pPr>
            <w:r>
              <w:t>4</w:t>
            </w:r>
          </w:p>
        </w:tc>
        <w:tc>
          <w:tcPr>
            <w:tcW w:w="1098" w:type="pct"/>
          </w:tcPr>
          <w:p w14:paraId="12E5FA26" w14:textId="77777777" w:rsidR="00DF680A" w:rsidRDefault="00DF680A" w:rsidP="00811146">
            <w:pPr>
              <w:jc w:val="center"/>
            </w:pPr>
          </w:p>
        </w:tc>
      </w:tr>
      <w:tr w:rsidR="00811146" w14:paraId="4955DB22" w14:textId="77777777" w:rsidTr="00811146">
        <w:tc>
          <w:tcPr>
            <w:tcW w:w="1827" w:type="pct"/>
          </w:tcPr>
          <w:p w14:paraId="546B79DC" w14:textId="61A71625" w:rsidR="00811146" w:rsidRDefault="007D753E" w:rsidP="00811146">
            <w:pPr>
              <w:ind w:left="720"/>
            </w:pPr>
            <w:r>
              <w:lastRenderedPageBreak/>
              <w:t>David F</w:t>
            </w:r>
            <w:r w:rsidR="002373A1">
              <w:t>errer</w:t>
            </w:r>
          </w:p>
        </w:tc>
        <w:tc>
          <w:tcPr>
            <w:tcW w:w="2075" w:type="pct"/>
          </w:tcPr>
          <w:p w14:paraId="3A2EC3EA" w14:textId="2E80E1B5" w:rsidR="00811146" w:rsidRDefault="007D753E" w:rsidP="00811146">
            <w:pPr>
              <w:jc w:val="center"/>
            </w:pPr>
            <w:r>
              <w:t>5</w:t>
            </w:r>
          </w:p>
        </w:tc>
        <w:tc>
          <w:tcPr>
            <w:tcW w:w="1098" w:type="pct"/>
          </w:tcPr>
          <w:p w14:paraId="2F1EBD6D" w14:textId="77777777" w:rsidR="00811146" w:rsidRDefault="00811146" w:rsidP="00811146">
            <w:pPr>
              <w:jc w:val="center"/>
            </w:pPr>
          </w:p>
        </w:tc>
      </w:tr>
    </w:tbl>
    <w:p w14:paraId="7DC48DB3" w14:textId="77777777" w:rsidR="006F54B9" w:rsidRDefault="006F54B9"/>
    <w:p w14:paraId="787D10DF" w14:textId="77777777" w:rsidR="006F54B9" w:rsidRDefault="006F54B9"/>
    <w:sectPr w:rsidR="006F54B9">
      <w:headerReference w:type="default" r:id="rId15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9555C" w14:textId="77777777" w:rsidR="00B94D62" w:rsidRDefault="00B94D62">
      <w:pPr>
        <w:spacing w:after="0" w:line="240" w:lineRule="auto"/>
      </w:pPr>
      <w:r>
        <w:separator/>
      </w:r>
    </w:p>
  </w:endnote>
  <w:endnote w:type="continuationSeparator" w:id="0">
    <w:p w14:paraId="767AA03F" w14:textId="77777777" w:rsidR="00B94D62" w:rsidRDefault="00B9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D8788" w14:textId="77777777" w:rsidR="00B94D62" w:rsidRDefault="00B94D62">
      <w:pPr>
        <w:spacing w:after="0" w:line="240" w:lineRule="auto"/>
      </w:pPr>
      <w:r>
        <w:separator/>
      </w:r>
    </w:p>
  </w:footnote>
  <w:footnote w:type="continuationSeparator" w:id="0">
    <w:p w14:paraId="52369BEC" w14:textId="77777777" w:rsidR="00B94D62" w:rsidRDefault="00B94D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203B5D" w14:textId="77777777" w:rsidR="006F54B9" w:rsidRDefault="00104C08">
    <w:pPr>
      <w:pStyle w:val="Encabezado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 wp14:anchorId="133B7297" wp14:editId="6AA7D1CF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3810" b="11430"/>
              <wp:wrapNone/>
              <wp:docPr id="22" name="Cuadro de text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9FA1E11" w14:textId="77777777" w:rsidR="006F54B9" w:rsidRDefault="00104C08">
                          <w:pPr>
                            <w:pStyle w:val="Piedepgina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54F9F"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33B7297" id="_x0000_t202" coordsize="21600,21600" o:spt="202" path="m,l,21600r21600,l21600,xe">
              <v:stroke joinstyle="miter"/>
              <v:path gradientshapeok="t" o:connecttype="rect"/>
            </v:shapetype>
            <v:shape id="Cuadro de texto 22" o:spid="_x0000_s1026" type="#_x0000_t202" style="position:absolute;margin-left:-24.5pt;margin-top:0;width:26.7pt;height:14.4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" filled="f" stroked="f" strokeweight=".5pt">
              <v:textbox style="mso-fit-shape-to-text:t" inset="0,0,0,0">
                <w:txbxContent>
                  <w:p w14:paraId="09FA1E11" w14:textId="77777777" w:rsidR="006F54B9" w:rsidRDefault="00104C08">
                    <w:pPr>
                      <w:pStyle w:val="Piedepgina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54F9F"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7E04C5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5BD582D"/>
    <w:multiLevelType w:val="hybridMultilevel"/>
    <w:tmpl w:val="E36C5F02"/>
    <w:lvl w:ilvl="0" w:tplc="E6640BB8">
      <w:start w:val="1"/>
      <w:numFmt w:val="decimal"/>
      <w:pStyle w:val="Ttulo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607836"/>
    <w:multiLevelType w:val="hybridMultilevel"/>
    <w:tmpl w:val="3D009E22"/>
    <w:lvl w:ilvl="0" w:tplc="59CA2F4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57E5D71"/>
    <w:multiLevelType w:val="hybridMultilevel"/>
    <w:tmpl w:val="BFBE56B6"/>
    <w:lvl w:ilvl="0" w:tplc="DF622CE6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18C"/>
    <w:rsid w:val="000038D2"/>
    <w:rsid w:val="00021509"/>
    <w:rsid w:val="00097BDA"/>
    <w:rsid w:val="000A218C"/>
    <w:rsid w:val="00104C08"/>
    <w:rsid w:val="00154F9F"/>
    <w:rsid w:val="002373A1"/>
    <w:rsid w:val="00257334"/>
    <w:rsid w:val="0029431A"/>
    <w:rsid w:val="00383ED9"/>
    <w:rsid w:val="00395489"/>
    <w:rsid w:val="003A232A"/>
    <w:rsid w:val="004A6A30"/>
    <w:rsid w:val="00537219"/>
    <w:rsid w:val="005E2BDE"/>
    <w:rsid w:val="006C7A00"/>
    <w:rsid w:val="006F54B9"/>
    <w:rsid w:val="00707490"/>
    <w:rsid w:val="00747183"/>
    <w:rsid w:val="0075395E"/>
    <w:rsid w:val="00764EE5"/>
    <w:rsid w:val="007D753E"/>
    <w:rsid w:val="00811146"/>
    <w:rsid w:val="00857F31"/>
    <w:rsid w:val="00887C0A"/>
    <w:rsid w:val="009E287D"/>
    <w:rsid w:val="00AE5F8D"/>
    <w:rsid w:val="00B406CC"/>
    <w:rsid w:val="00B547F9"/>
    <w:rsid w:val="00B94D62"/>
    <w:rsid w:val="00BA48B9"/>
    <w:rsid w:val="00BC4FE0"/>
    <w:rsid w:val="00C44AFE"/>
    <w:rsid w:val="00C87BD4"/>
    <w:rsid w:val="00C96E28"/>
    <w:rsid w:val="00CD295F"/>
    <w:rsid w:val="00DE4FD8"/>
    <w:rsid w:val="00DF3A84"/>
    <w:rsid w:val="00DF680A"/>
    <w:rsid w:val="00E07642"/>
    <w:rsid w:val="00E13F02"/>
    <w:rsid w:val="00EC4D11"/>
    <w:rsid w:val="00ED2141"/>
    <w:rsid w:val="00ED5B3B"/>
    <w:rsid w:val="00F81509"/>
    <w:rsid w:val="00FD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D153285"/>
  <w15:chartTrackingRefBased/>
  <w15:docId w15:val="{1D1422B0-3987-455D-956E-6781CA0B9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s-ES" w:eastAsia="es-ES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numId w:val="4"/>
      </w:numPr>
      <w:spacing w:before="360" w:after="120" w:line="240" w:lineRule="auto"/>
      <w:outlineLvl w:val="1"/>
    </w:pPr>
    <w:rPr>
      <w:b/>
      <w:bCs/>
      <w:color w:val="5B9BD5" w:themeColor="accent1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</w:rPr>
  </w:style>
  <w:style w:type="table" w:styleId="Tablaconcuadrcula">
    <w:name w:val="Table Grid"/>
    <w:basedOn w:val="Tab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 w:themeColor="accent1"/>
      <w:sz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b/>
      <w:bCs/>
      <w:color w:val="5B9BD5" w:themeColor="accent1"/>
      <w:sz w:val="24"/>
    </w:rPr>
  </w:style>
  <w:style w:type="character" w:customStyle="1" w:styleId="Ttulo1Car">
    <w:name w:val="Título 1 Car"/>
    <w:basedOn w:val="Fuentedeprrafopredeter"/>
    <w:link w:val="Ttulo1"/>
    <w:uiPriority w:val="9"/>
    <w:rPr>
      <w:b/>
      <w:bCs/>
      <w:caps/>
      <w:color w:val="1F4E79" w:themeColor="accent1" w:themeShade="80"/>
      <w:sz w:val="28"/>
    </w:rPr>
  </w:style>
  <w:style w:type="table" w:customStyle="1" w:styleId="Tabladesugerencia">
    <w:name w:val="Tabla de sugerencia"/>
    <w:basedOn w:val="Tabla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extodesugerencia">
    <w:name w:val="Texto de sugerencia"/>
    <w:basedOn w:val="Normal"/>
    <w:uiPriority w:val="99"/>
    <w:pPr>
      <w:spacing w:after="160" w:line="264" w:lineRule="auto"/>
      <w:ind w:right="576"/>
    </w:pPr>
    <w:rPr>
      <w:i/>
      <w:iCs/>
      <w:color w:val="7F7F7F" w:themeColor="text1" w:themeTint="80"/>
      <w:sz w:val="16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Sinespaciado">
    <w:name w:val="No Spacing"/>
    <w:uiPriority w:val="36"/>
    <w:qFormat/>
    <w:pPr>
      <w:spacing w:after="0" w:line="240" w:lineRule="auto"/>
    </w:pPr>
  </w:style>
  <w:style w:type="character" w:customStyle="1" w:styleId="Ttulo2Car">
    <w:name w:val="Título 2 Car"/>
    <w:basedOn w:val="Fuentedeprrafopredeter"/>
    <w:link w:val="Ttulo2"/>
    <w:uiPriority w:val="9"/>
    <w:rPr>
      <w:b/>
      <w:bCs/>
      <w:color w:val="5B9BD5" w:themeColor="accent1"/>
      <w:sz w:val="24"/>
    </w:rPr>
  </w:style>
  <w:style w:type="paragraph" w:styleId="Listaconvietas">
    <w:name w:val="List Bullet"/>
    <w:basedOn w:val="Normal"/>
    <w:uiPriority w:val="1"/>
    <w:unhideWhenUsed/>
    <w:qFormat/>
    <w:pPr>
      <w:numPr>
        <w:numId w:val="2"/>
      </w:numPr>
      <w:spacing w:after="60"/>
    </w:p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color w:val="1F4E79" w:themeColor="accent1" w:themeShade="80"/>
      <w:sz w:val="20"/>
    </w:rPr>
  </w:style>
  <w:style w:type="character" w:customStyle="1" w:styleId="PiedepginaCar">
    <w:name w:val="Pie de página Car"/>
    <w:basedOn w:val="Fuentedeprrafopredeter"/>
    <w:link w:val="Piedepgina"/>
    <w:uiPriority w:val="99"/>
    <w:rPr>
      <w:rFonts w:asciiTheme="majorHAnsi" w:eastAsiaTheme="majorEastAsia" w:hAnsiTheme="majorHAnsi" w:cstheme="majorBidi"/>
      <w:noProof/>
      <w:color w:val="1F4E79" w:themeColor="accent1" w:themeShade="80"/>
      <w:sz w:val="20"/>
    </w:r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aconcuadrculaclara">
    <w:name w:val="Grid Table Light"/>
    <w:basedOn w:val="Tabla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lalcancedelproyecto">
    <w:name w:val="Tabla del alcance del proyecto"/>
    <w:basedOn w:val="Tabla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Textonotapie">
    <w:name w:val="footnote text"/>
    <w:basedOn w:val="Normal"/>
    <w:link w:val="TextonotapieCar"/>
    <w:uiPriority w:val="12"/>
    <w:unhideWhenUsed/>
    <w:pPr>
      <w:spacing w:before="140" w:after="0" w:line="240" w:lineRule="auto"/>
    </w:pPr>
    <w:rPr>
      <w:i/>
      <w:iCs/>
      <w:sz w:val="14"/>
    </w:rPr>
  </w:style>
  <w:style w:type="character" w:customStyle="1" w:styleId="TextonotapieCar">
    <w:name w:val="Texto nota pie Car"/>
    <w:basedOn w:val="Fuentedeprrafopredeter"/>
    <w:link w:val="Textonotapie"/>
    <w:uiPriority w:val="12"/>
    <w:rPr>
      <w:i/>
      <w:iCs/>
      <w:sz w:val="1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A218C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A218C"/>
    <w:rPr>
      <w:rFonts w:ascii="Segoe UI" w:hAnsi="Segoe UI" w:cs="Segoe UI"/>
      <w:szCs w:val="18"/>
    </w:rPr>
  </w:style>
  <w:style w:type="paragraph" w:styleId="Prrafodelista">
    <w:name w:val="List Paragraph"/>
    <w:basedOn w:val="Normal"/>
    <w:uiPriority w:val="34"/>
    <w:unhideWhenUsed/>
    <w:qFormat/>
    <w:rsid w:val="000A218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5395E"/>
    <w:rPr>
      <w:color w:val="40ACD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5395E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5395E"/>
    <w:rPr>
      <w:color w:val="92588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anfere1/Edem-Clase-Git.git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der\AppData\Roaming\Microsoft\Templates\&#193;mbito%20del%20proyect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6FD279CC3A24B70B44D67ED76F773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8CC141-C5A2-4ECB-AD41-47A52728D817}"/>
      </w:docPartPr>
      <w:docPartBody>
        <w:p w:rsidR="00931548" w:rsidRDefault="007451FA">
          <w:pPr>
            <w:pStyle w:val="B6FD279CC3A24B70B44D67ED76F77337"/>
          </w:pPr>
          <w:r>
            <w:t>[Seleccionar fecha]</w:t>
          </w:r>
        </w:p>
      </w:docPartBody>
    </w:docPart>
    <w:docPart>
      <w:docPartPr>
        <w:name w:val="47A1AA31CB9343C5A976B90540DC8C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932039-33F7-4C89-B370-740018E0FFED}"/>
      </w:docPartPr>
      <w:docPartBody>
        <w:p w:rsidR="00931548" w:rsidRDefault="007451FA">
          <w:pPr>
            <w:pStyle w:val="47A1AA31CB9343C5A976B90540DC8C6A"/>
          </w:pPr>
          <w:r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1FA"/>
    <w:rsid w:val="007451FA"/>
    <w:rsid w:val="00931548"/>
    <w:rsid w:val="00B77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8FEFECE7A7D473294081A7E15CE11D0">
    <w:name w:val="68FEFECE7A7D473294081A7E15CE11D0"/>
  </w:style>
  <w:style w:type="paragraph" w:customStyle="1" w:styleId="B6FD279CC3A24B70B44D67ED76F77337">
    <w:name w:val="B6FD279CC3A24B70B44D67ED76F77337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47A1AA31CB9343C5A976B90540DC8C6A">
    <w:name w:val="47A1AA31CB9343C5A976B90540DC8C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371770-17E6-4153-B66C-5ABDCB7E181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BAB838A-D363-445D-B118-6BB3F737EB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Ámbito del proyecto.dotx</Template>
  <TotalTime>62</TotalTime>
  <Pages>5</Pages>
  <Words>473</Words>
  <Characters>2701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Encabezados</vt:lpstr>
      </vt:variant>
      <vt:variant>
        <vt:i4>11</vt:i4>
      </vt:variant>
    </vt:vector>
  </HeadingPairs>
  <TitlesOfParts>
    <vt:vector size="12" baseType="lpstr">
      <vt:lpstr/>
      <vt:lpstr>Información general</vt:lpstr>
      <vt:lpstr>    Antecedentes y descripción del proyecto</vt:lpstr>
      <vt:lpstr>    Alcance del proyecto</vt:lpstr>
      <vt:lpstr>    Requisitos a alto nivel</vt:lpstr>
      <vt:lpstr>    Entregas</vt:lpstr>
      <vt:lpstr>    Partes afectadas</vt:lpstr>
      <vt:lpstr>    Procesos o sistemas empresariales afectados</vt:lpstr>
      <vt:lpstr>    Exclusiones específicas del ámbito de acción</vt:lpstr>
      <vt:lpstr>    Plan de implementación</vt:lpstr>
      <vt:lpstr>    Escala de tiempo/Programación a alto nivel</vt:lpstr>
      <vt:lpstr>Aprobación y autoridad para proseguir</vt:lpstr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Ander</dc:creator>
  <cp:keywords/>
  <cp:lastModifiedBy>Ander Fernández de la Reguera</cp:lastModifiedBy>
  <cp:revision>36</cp:revision>
  <dcterms:created xsi:type="dcterms:W3CDTF">2019-09-18T21:51:00Z</dcterms:created>
  <dcterms:modified xsi:type="dcterms:W3CDTF">2019-09-19T08:23:00Z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TC029278139991</vt:lpwstr>
  </property>
</Properties>
</file>